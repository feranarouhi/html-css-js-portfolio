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BBAE" w14:textId="1279062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790A2609" wp14:editId="4C3ABB43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3871A" id="Group 3" o:spid="_x0000_s1026" alt="&quot;&quot;" style="position:absolute;margin-left:-53.25pt;margin-top:-45pt;width:612pt;height:11in;z-index:-251656192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&#13;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&#13;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&#13;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0B7CEEC3" w14:textId="77777777" w:rsidTr="00AD0D32">
        <w:trPr>
          <w:trHeight w:val="2880"/>
        </w:trPr>
        <w:tc>
          <w:tcPr>
            <w:tcW w:w="2610" w:type="dxa"/>
            <w:gridSpan w:val="5"/>
          </w:tcPr>
          <w:p w14:paraId="06AFD1CA" w14:textId="538428E2" w:rsidR="00AD0D32" w:rsidRDefault="00694881" w:rsidP="00667329">
            <w:r>
              <w:rPr>
                <w:noProof/>
              </w:rPr>
              <w:drawing>
                <wp:inline distT="0" distB="0" distL="0" distR="0" wp14:anchorId="102139CD" wp14:editId="11F912AF">
                  <wp:extent cx="1066800" cy="14351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220FE21D" w14:textId="76677BFA" w:rsidR="00AD0D32" w:rsidRDefault="002011F5" w:rsidP="00AD0D32">
            <w:pPr>
              <w:pStyle w:val="Title"/>
              <w:spacing w:after="0"/>
            </w:pPr>
            <w:r>
              <w:t>fatemeh rouhi maleki</w:t>
            </w:r>
          </w:p>
          <w:p w14:paraId="7B0C0DE4" w14:textId="3F3CE1B5" w:rsidR="00F80DB1" w:rsidRPr="00F80DB1" w:rsidRDefault="00F80DB1" w:rsidP="00AD0D32">
            <w:pPr>
              <w:pStyle w:val="Title"/>
              <w:spacing w:after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(fERANA)</w:t>
            </w:r>
          </w:p>
          <w:p w14:paraId="1266C414" w14:textId="7EB1DEAD" w:rsidR="00AD0D32" w:rsidRDefault="002011F5" w:rsidP="002011F5">
            <w:pPr>
              <w:pStyle w:val="Subtitle"/>
            </w:pPr>
            <w:r>
              <w:t>Toronto, CA</w:t>
            </w:r>
            <w:r w:rsidR="00AD0D32">
              <w:t xml:space="preserve"> | </w:t>
            </w:r>
            <w:r>
              <w:t>647.482.2718</w:t>
            </w:r>
            <w:r w:rsidR="00AD0D32">
              <w:t xml:space="preserve"> | </w:t>
            </w:r>
            <w:r>
              <w:t>feranarouhi@gm</w:t>
            </w:r>
            <w:r w:rsidR="00F80DB1">
              <w:t>ai</w:t>
            </w:r>
            <w:r>
              <w:t>l.com</w:t>
            </w:r>
            <w:r w:rsidR="00AD0D32">
              <w:t xml:space="preserve"> </w:t>
            </w:r>
          </w:p>
        </w:tc>
      </w:tr>
      <w:tr w:rsidR="00667329" w14:paraId="0670405C" w14:textId="77777777" w:rsidTr="0040307C">
        <w:trPr>
          <w:trHeight w:val="705"/>
        </w:trPr>
        <w:tc>
          <w:tcPr>
            <w:tcW w:w="10080" w:type="dxa"/>
            <w:gridSpan w:val="8"/>
          </w:tcPr>
          <w:p w14:paraId="52E06ADB" w14:textId="4B5F235D" w:rsidR="00667329" w:rsidRPr="00667329" w:rsidRDefault="00D41479" w:rsidP="00667329">
            <w:pPr>
              <w:pStyle w:val="Heading1"/>
            </w:pPr>
            <w:sdt>
              <w:sdtPr>
                <w:id w:val="-1983300934"/>
                <w:placeholder>
                  <w:docPart w:val="5D4D7479315FF848BEDA92AA66201580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CF1A49">
                  <w:t>Experience</w:t>
                </w:r>
              </w:sdtContent>
            </w:sdt>
          </w:p>
        </w:tc>
      </w:tr>
      <w:tr w:rsidR="00667329" w14:paraId="58E3A19B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6F18412A" w14:textId="77777777" w:rsidR="00D12ABC" w:rsidRDefault="00D12ABC" w:rsidP="00667329">
            <w:pPr>
              <w:pStyle w:val="Heading3"/>
            </w:pPr>
            <w:r>
              <w:t>jan 2018</w:t>
            </w:r>
          </w:p>
          <w:p w14:paraId="1B61B302" w14:textId="3927F33D" w:rsidR="00667329" w:rsidRDefault="00D12ABC" w:rsidP="00667329">
            <w:pPr>
              <w:pStyle w:val="Heading3"/>
            </w:pPr>
            <w:r>
              <w:t>jan 2019</w:t>
            </w:r>
            <w:r w:rsidR="00667329">
              <w:t xml:space="preserve"> </w:t>
            </w:r>
          </w:p>
          <w:p w14:paraId="0E1D264D" w14:textId="7F6129A6" w:rsidR="00667329" w:rsidRPr="005579C9" w:rsidRDefault="00667329" w:rsidP="00EA62A2"/>
        </w:tc>
        <w:tc>
          <w:tcPr>
            <w:tcW w:w="540" w:type="dxa"/>
            <w:gridSpan w:val="2"/>
          </w:tcPr>
          <w:p w14:paraId="0F5311E5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AEEDF4" wp14:editId="63EB6A87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A57BE99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&#13;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0E24155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04569372" w14:textId="5FD3259A" w:rsidR="00667329" w:rsidRDefault="0040307C" w:rsidP="0040307C">
            <w:pPr>
              <w:pStyle w:val="Heading2"/>
            </w:pPr>
            <w:r>
              <w:t>barista, lamiz café</w:t>
            </w:r>
            <w:r w:rsidR="00FB6F68">
              <w:t xml:space="preserve"> (Tehran, Iran)</w:t>
            </w:r>
          </w:p>
          <w:p w14:paraId="5283972D" w14:textId="625FE82A" w:rsidR="00F60EE2" w:rsidRPr="00F60EE2" w:rsidRDefault="00F60EE2" w:rsidP="000B7188">
            <w:pPr>
              <w:pStyle w:val="ListParagraph"/>
              <w:numPr>
                <w:ilvl w:val="0"/>
                <w:numId w:val="5"/>
              </w:numPr>
            </w:pPr>
            <w:r w:rsidRPr="00F60EE2">
              <w:t>Espresso preparation and machine operation</w:t>
            </w:r>
            <w:r w:rsidR="000B7188">
              <w:t xml:space="preserve"> /</w:t>
            </w:r>
            <w:r w:rsidRPr="00F60EE2">
              <w:t>Beverage crafting (cappuccinos, lattes, macchiatos, etc.)</w:t>
            </w:r>
          </w:p>
          <w:p w14:paraId="1D4B694C" w14:textId="56436070" w:rsidR="00F60EE2" w:rsidRDefault="00F60EE2" w:rsidP="000B7188">
            <w:pPr>
              <w:pStyle w:val="ListParagraph"/>
              <w:numPr>
                <w:ilvl w:val="0"/>
                <w:numId w:val="5"/>
              </w:numPr>
            </w:pPr>
            <w:r w:rsidRPr="00F60EE2">
              <w:t>Customer service and interaction</w:t>
            </w:r>
          </w:p>
          <w:p w14:paraId="6A455CD2" w14:textId="1BB01807" w:rsidR="000B7188" w:rsidRPr="000B7188" w:rsidRDefault="000B7188" w:rsidP="000B7188">
            <w:pPr>
              <w:pStyle w:val="ListParagraph"/>
              <w:numPr>
                <w:ilvl w:val="0"/>
                <w:numId w:val="5"/>
              </w:numPr>
            </w:pPr>
            <w:r w:rsidRPr="000B7188">
              <w:t>Preparing a high volume of coffee beverages efficiently during peak hours</w:t>
            </w:r>
          </w:p>
          <w:p w14:paraId="0206C58D" w14:textId="77777777" w:rsidR="000B7188" w:rsidRPr="000B7188" w:rsidRDefault="000B7188" w:rsidP="000B7188">
            <w:pPr>
              <w:pStyle w:val="ListParagraph"/>
              <w:numPr>
                <w:ilvl w:val="0"/>
                <w:numId w:val="5"/>
              </w:numPr>
            </w:pPr>
            <w:r w:rsidRPr="000B7188">
              <w:t>Maintaining cleanliness and organization of the coffee station and equipment</w:t>
            </w:r>
          </w:p>
          <w:p w14:paraId="58D55CDB" w14:textId="77777777" w:rsidR="000B7188" w:rsidRPr="000B7188" w:rsidRDefault="000B7188" w:rsidP="000B7188">
            <w:pPr>
              <w:pStyle w:val="ListParagraph"/>
              <w:numPr>
                <w:ilvl w:val="0"/>
                <w:numId w:val="5"/>
              </w:numPr>
            </w:pPr>
            <w:r w:rsidRPr="000B7188">
              <w:t>Assisting customers in selecting drinks based on their preferences</w:t>
            </w:r>
          </w:p>
          <w:p w14:paraId="0C5824F7" w14:textId="77777777" w:rsidR="000B7188" w:rsidRPr="000B7188" w:rsidRDefault="000B7188" w:rsidP="000B7188">
            <w:pPr>
              <w:pStyle w:val="ListParagraph"/>
              <w:numPr>
                <w:ilvl w:val="0"/>
                <w:numId w:val="5"/>
              </w:numPr>
            </w:pPr>
            <w:r w:rsidRPr="000B7188">
              <w:t>Executing latte art to enhance customer experience</w:t>
            </w:r>
          </w:p>
          <w:p w14:paraId="71D77F9A" w14:textId="0AA511BB" w:rsidR="000B7188" w:rsidRPr="000B7188" w:rsidRDefault="000B7188" w:rsidP="000B7188"/>
          <w:p w14:paraId="36A451D1" w14:textId="05540BD5" w:rsidR="00F60EE2" w:rsidRPr="00F60EE2" w:rsidRDefault="00F60EE2" w:rsidP="0040307C">
            <w:pPr>
              <w:pStyle w:val="Heading2"/>
              <w:rPr>
                <w:color w:val="FF0000"/>
              </w:rPr>
            </w:pPr>
          </w:p>
        </w:tc>
      </w:tr>
      <w:tr w:rsidR="00667329" w14:paraId="0F90D11E" w14:textId="77777777" w:rsidTr="00667329">
        <w:trPr>
          <w:trHeight w:val="900"/>
        </w:trPr>
        <w:tc>
          <w:tcPr>
            <w:tcW w:w="1260" w:type="dxa"/>
            <w:vMerge/>
          </w:tcPr>
          <w:p w14:paraId="2FBB999E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4B0101DD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00B14F5C" w14:textId="77777777" w:rsidR="00667329" w:rsidRDefault="00667329" w:rsidP="009C2411"/>
        </w:tc>
        <w:tc>
          <w:tcPr>
            <w:tcW w:w="180" w:type="dxa"/>
          </w:tcPr>
          <w:p w14:paraId="2D3E2842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449B296B" w14:textId="77777777" w:rsidR="00667329" w:rsidRPr="005579C9" w:rsidRDefault="00667329" w:rsidP="00EA62A2">
            <w:pPr>
              <w:pStyle w:val="Heading2"/>
            </w:pPr>
          </w:p>
        </w:tc>
      </w:tr>
      <w:tr w:rsidR="00667329" w14:paraId="0774A907" w14:textId="77777777" w:rsidTr="00667329">
        <w:trPr>
          <w:trHeight w:val="117"/>
        </w:trPr>
        <w:tc>
          <w:tcPr>
            <w:tcW w:w="1260" w:type="dxa"/>
            <w:vMerge w:val="restart"/>
          </w:tcPr>
          <w:sdt>
            <w:sdtPr>
              <w:id w:val="1948647176"/>
              <w:placeholder>
                <w:docPart w:val="2ADBA9821310714E950D05F0FFE48102"/>
              </w:placeholder>
              <w15:appearance w15:val="hidden"/>
            </w:sdtPr>
            <w:sdtEndPr/>
            <w:sdtContent>
              <w:p w14:paraId="174971F8" w14:textId="77777777" w:rsidR="00D12ABC" w:rsidRDefault="00D12ABC" w:rsidP="00D12ABC">
                <w:pPr>
                  <w:pStyle w:val="Heading3"/>
                </w:pPr>
                <w:r>
                  <w:t>FEB 2019</w:t>
                </w:r>
              </w:p>
              <w:p w14:paraId="594B8AE8" w14:textId="54AA8922" w:rsidR="00D12ABC" w:rsidRDefault="00D12ABC" w:rsidP="00D12ABC">
                <w:pPr>
                  <w:pStyle w:val="Heading3"/>
                </w:pPr>
                <w:r>
                  <w:t xml:space="preserve">SEP </w:t>
                </w:r>
                <w:r w:rsidR="00F60EE2">
                  <w:t>2020</w:t>
                </w:r>
              </w:p>
              <w:p w14:paraId="67CECB38" w14:textId="77777777" w:rsidR="00D12ABC" w:rsidRDefault="00D12ABC" w:rsidP="00D12ABC">
                <w:pPr>
                  <w:pStyle w:val="Heading3"/>
                </w:pPr>
              </w:p>
              <w:p w14:paraId="3F2418BE" w14:textId="77777777" w:rsidR="00D12ABC" w:rsidRDefault="00D12ABC" w:rsidP="00D12ABC">
                <w:pPr>
                  <w:pStyle w:val="Heading3"/>
                </w:pPr>
              </w:p>
              <w:p w14:paraId="627D4367" w14:textId="77777777" w:rsidR="00F80DB1" w:rsidRDefault="00F80DB1" w:rsidP="00D12ABC">
                <w:pPr>
                  <w:pStyle w:val="Heading3"/>
                </w:pPr>
              </w:p>
              <w:p w14:paraId="73A7AE46" w14:textId="77777777" w:rsidR="00F80DB1" w:rsidRDefault="00F80DB1" w:rsidP="00D12ABC">
                <w:pPr>
                  <w:pStyle w:val="Heading3"/>
                </w:pPr>
              </w:p>
              <w:p w14:paraId="5A95A864" w14:textId="77777777" w:rsidR="00F80DB1" w:rsidRDefault="00F80DB1" w:rsidP="00D12ABC">
                <w:pPr>
                  <w:pStyle w:val="Heading3"/>
                </w:pPr>
              </w:p>
              <w:p w14:paraId="0D3780E0" w14:textId="77777777" w:rsidR="00F80DB1" w:rsidRDefault="00F80DB1" w:rsidP="00D12ABC">
                <w:pPr>
                  <w:pStyle w:val="Heading3"/>
                </w:pPr>
              </w:p>
              <w:p w14:paraId="31224826" w14:textId="77777777" w:rsidR="00F80DB1" w:rsidRDefault="00F80DB1" w:rsidP="00D12ABC">
                <w:pPr>
                  <w:pStyle w:val="Heading3"/>
                </w:pPr>
              </w:p>
              <w:p w14:paraId="48B3FF5C" w14:textId="77777777" w:rsidR="00F80DB1" w:rsidRDefault="00F80DB1" w:rsidP="00D12ABC">
                <w:pPr>
                  <w:pStyle w:val="Heading3"/>
                </w:pPr>
              </w:p>
              <w:p w14:paraId="40BDE6E9" w14:textId="0B3699B9" w:rsidR="00F60EE2" w:rsidRDefault="00F60EE2" w:rsidP="00D12ABC">
                <w:pPr>
                  <w:pStyle w:val="Heading3"/>
                </w:pPr>
                <w:r>
                  <w:t>NOV 2020</w:t>
                </w:r>
              </w:p>
              <w:p w14:paraId="79D39D47" w14:textId="77777777" w:rsidR="00F60EE2" w:rsidRDefault="00F60EE2" w:rsidP="00D12ABC">
                <w:pPr>
                  <w:pStyle w:val="Heading3"/>
                </w:pPr>
                <w:r>
                  <w:t>JAN 2022</w:t>
                </w:r>
              </w:p>
              <w:p w14:paraId="77F6BC61" w14:textId="77777777" w:rsidR="00F60EE2" w:rsidRDefault="00F60EE2" w:rsidP="00D12ABC">
                <w:pPr>
                  <w:pStyle w:val="Heading3"/>
                </w:pPr>
              </w:p>
              <w:p w14:paraId="2944B300" w14:textId="77777777" w:rsidR="00F60EE2" w:rsidRDefault="00F60EE2" w:rsidP="00D12ABC">
                <w:pPr>
                  <w:pStyle w:val="Heading3"/>
                </w:pPr>
              </w:p>
              <w:p w14:paraId="22723FAB" w14:textId="77777777" w:rsidR="00F80DB1" w:rsidRDefault="00F80DB1" w:rsidP="00D12ABC">
                <w:pPr>
                  <w:pStyle w:val="Heading3"/>
                </w:pPr>
              </w:p>
              <w:p w14:paraId="0FDD0322" w14:textId="77777777" w:rsidR="00F80DB1" w:rsidRDefault="00F80DB1" w:rsidP="00D12ABC">
                <w:pPr>
                  <w:pStyle w:val="Heading3"/>
                </w:pPr>
              </w:p>
              <w:p w14:paraId="732D1D8B" w14:textId="77777777" w:rsidR="00F80DB1" w:rsidRDefault="00F80DB1" w:rsidP="00D12ABC">
                <w:pPr>
                  <w:pStyle w:val="Heading3"/>
                </w:pPr>
              </w:p>
              <w:p w14:paraId="5C42A7D3" w14:textId="77777777" w:rsidR="00F80DB1" w:rsidRDefault="00F80DB1" w:rsidP="00D12ABC">
                <w:pPr>
                  <w:pStyle w:val="Heading3"/>
                </w:pPr>
              </w:p>
              <w:p w14:paraId="5407BB50" w14:textId="77777777" w:rsidR="00F80DB1" w:rsidRDefault="00F80DB1" w:rsidP="00D12ABC">
                <w:pPr>
                  <w:pStyle w:val="Heading3"/>
                </w:pPr>
              </w:p>
              <w:p w14:paraId="598404C9" w14:textId="77777777" w:rsidR="00F80DB1" w:rsidRDefault="00F80DB1" w:rsidP="00D12ABC">
                <w:pPr>
                  <w:pStyle w:val="Heading3"/>
                </w:pPr>
              </w:p>
              <w:p w14:paraId="1596ECB6" w14:textId="77777777" w:rsidR="00F80DB1" w:rsidRDefault="00F80DB1" w:rsidP="00D12ABC">
                <w:pPr>
                  <w:pStyle w:val="Heading3"/>
                </w:pPr>
              </w:p>
              <w:p w14:paraId="5AC200BE" w14:textId="77777777" w:rsidR="00F80DB1" w:rsidRDefault="00F80DB1" w:rsidP="00D12ABC">
                <w:pPr>
                  <w:pStyle w:val="Heading3"/>
                </w:pPr>
              </w:p>
              <w:p w14:paraId="1B99ECD3" w14:textId="77777777" w:rsidR="00F80DB1" w:rsidRDefault="00F80DB1" w:rsidP="00D12ABC">
                <w:pPr>
                  <w:pStyle w:val="Heading3"/>
                </w:pPr>
              </w:p>
              <w:p w14:paraId="744AD8AE" w14:textId="77777777" w:rsidR="00F80DB1" w:rsidRDefault="00F80DB1" w:rsidP="00D12ABC">
                <w:pPr>
                  <w:pStyle w:val="Heading3"/>
                </w:pPr>
              </w:p>
              <w:p w14:paraId="14997293" w14:textId="7B1F213B" w:rsidR="00F60EE2" w:rsidRDefault="00F60EE2" w:rsidP="00D12ABC">
                <w:pPr>
                  <w:pStyle w:val="Heading3"/>
                </w:pPr>
                <w:r>
                  <w:t>JUNE 2022</w:t>
                </w:r>
              </w:p>
              <w:p w14:paraId="41B32299" w14:textId="03BD0421" w:rsidR="00667329" w:rsidRDefault="00F60EE2" w:rsidP="00D12ABC">
                <w:pPr>
                  <w:pStyle w:val="Heading3"/>
                </w:pPr>
                <w:r>
                  <w:t>JULY 2023</w:t>
                </w:r>
              </w:p>
            </w:sdtContent>
          </w:sdt>
        </w:tc>
        <w:tc>
          <w:tcPr>
            <w:tcW w:w="540" w:type="dxa"/>
            <w:gridSpan w:val="2"/>
          </w:tcPr>
          <w:p w14:paraId="104311FD" w14:textId="35B966ED" w:rsidR="00667329" w:rsidRDefault="0040307C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4AE633F" wp14:editId="01A39EFF">
                      <wp:extent cx="137160" cy="137160"/>
                      <wp:effectExtent l="12700" t="1270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34C77F4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&#13;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7815D88B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2B9C6634" w14:textId="278E7D74" w:rsidR="00F80DB1" w:rsidRDefault="0040307C" w:rsidP="00F80DB1">
            <w:pPr>
              <w:pStyle w:val="Heading2"/>
            </w:pPr>
            <w:r>
              <w:t>barsita, sam café</w:t>
            </w:r>
            <w:r w:rsidR="00FB6F68">
              <w:t xml:space="preserve"> (tehran, iran)</w:t>
            </w:r>
          </w:p>
          <w:p w14:paraId="0CA4DE9E" w14:textId="77777777" w:rsidR="000B7188" w:rsidRPr="000B7188" w:rsidRDefault="000B7188" w:rsidP="00F80DB1">
            <w:pPr>
              <w:pStyle w:val="ListParagraph"/>
              <w:numPr>
                <w:ilvl w:val="0"/>
                <w:numId w:val="5"/>
              </w:numPr>
            </w:pPr>
            <w:r w:rsidRPr="000B7188">
              <w:t>Cash handling and point-of-sale systems</w:t>
            </w:r>
          </w:p>
          <w:p w14:paraId="2BFD0CB8" w14:textId="77777777" w:rsidR="000B7188" w:rsidRPr="000B7188" w:rsidRDefault="000B7188" w:rsidP="00F80DB1">
            <w:pPr>
              <w:pStyle w:val="ListParagraph"/>
              <w:numPr>
                <w:ilvl w:val="0"/>
                <w:numId w:val="5"/>
              </w:numPr>
            </w:pPr>
            <w:r w:rsidRPr="000B7188">
              <w:t>Menu knowledge and recommendations</w:t>
            </w:r>
          </w:p>
          <w:p w14:paraId="25DDC6F6" w14:textId="77777777" w:rsidR="000B7188" w:rsidRPr="000B7188" w:rsidRDefault="000B7188" w:rsidP="00F80DB1">
            <w:pPr>
              <w:pStyle w:val="ListParagraph"/>
              <w:numPr>
                <w:ilvl w:val="0"/>
                <w:numId w:val="5"/>
              </w:numPr>
            </w:pPr>
            <w:r w:rsidRPr="000B7188">
              <w:t>Time management and multitasking</w:t>
            </w:r>
          </w:p>
          <w:p w14:paraId="48269638" w14:textId="77777777" w:rsidR="000B7188" w:rsidRPr="000B7188" w:rsidRDefault="000B7188" w:rsidP="00F80DB1">
            <w:pPr>
              <w:pStyle w:val="ListParagraph"/>
              <w:numPr>
                <w:ilvl w:val="0"/>
                <w:numId w:val="5"/>
              </w:numPr>
            </w:pPr>
            <w:r w:rsidRPr="000B7188">
              <w:t>Team collaboration and communication</w:t>
            </w:r>
          </w:p>
          <w:p w14:paraId="77EEB07A" w14:textId="77777777" w:rsidR="000B7188" w:rsidRDefault="000B7188" w:rsidP="00667329">
            <w:pPr>
              <w:pStyle w:val="Heading2"/>
            </w:pPr>
          </w:p>
          <w:p w14:paraId="0C423204" w14:textId="0F5281F0" w:rsidR="0040307C" w:rsidRDefault="0040307C" w:rsidP="00667329">
            <w:pPr>
              <w:pStyle w:val="Heading2"/>
            </w:pPr>
          </w:p>
          <w:p w14:paraId="053DA71B" w14:textId="0FFAAC25" w:rsidR="000B7188" w:rsidRPr="00F80DB1" w:rsidRDefault="00D12ABC" w:rsidP="00F80DB1">
            <w:pPr>
              <w:pStyle w:val="Heading2"/>
            </w:pPr>
            <w:r>
              <w:t>admin, atra real estat</w:t>
            </w:r>
            <w:r w:rsidR="00FB6F68">
              <w:t xml:space="preserve"> (tehran, iran)</w:t>
            </w:r>
          </w:p>
          <w:p w14:paraId="79633558" w14:textId="3F80EEA6" w:rsidR="00F80DB1" w:rsidRPr="00F80DB1" w:rsidRDefault="00F80DB1" w:rsidP="00F80DB1">
            <w:pPr>
              <w:pStyle w:val="ListParagraph"/>
              <w:numPr>
                <w:ilvl w:val="0"/>
                <w:numId w:val="5"/>
              </w:numPr>
            </w:pPr>
            <w:r w:rsidRPr="00F80DB1">
              <w:t>Client communication and support</w:t>
            </w:r>
          </w:p>
          <w:p w14:paraId="6E025871" w14:textId="5D66F025" w:rsidR="00F80DB1" w:rsidRPr="00F80DB1" w:rsidRDefault="00F80DB1" w:rsidP="00F80DB1">
            <w:pPr>
              <w:pStyle w:val="ListParagraph"/>
              <w:numPr>
                <w:ilvl w:val="0"/>
                <w:numId w:val="5"/>
              </w:numPr>
            </w:pPr>
            <w:r w:rsidRPr="00F80DB1">
              <w:t>Appointment scheduling and coordination</w:t>
            </w:r>
          </w:p>
          <w:p w14:paraId="6B07E168" w14:textId="39ECC472" w:rsidR="00F80DB1" w:rsidRPr="00F80DB1" w:rsidRDefault="00F80DB1" w:rsidP="00F80DB1">
            <w:pPr>
              <w:pStyle w:val="ListParagraph"/>
              <w:numPr>
                <w:ilvl w:val="0"/>
                <w:numId w:val="5"/>
              </w:numPr>
            </w:pPr>
            <w:r w:rsidRPr="00F80DB1">
              <w:t>Listing coordination and MLS management</w:t>
            </w:r>
          </w:p>
          <w:p w14:paraId="285F4473" w14:textId="64F14F11" w:rsidR="00F80DB1" w:rsidRPr="00F80DB1" w:rsidRDefault="00F80DB1" w:rsidP="00F80DB1">
            <w:pPr>
              <w:pStyle w:val="ListParagraph"/>
              <w:numPr>
                <w:ilvl w:val="0"/>
                <w:numId w:val="5"/>
              </w:numPr>
            </w:pPr>
            <w:r w:rsidRPr="00F80DB1">
              <w:t>Vendor coordination (photographers, stagers, inspectors, etc.)</w:t>
            </w:r>
          </w:p>
          <w:p w14:paraId="69D1B861" w14:textId="69967A4A" w:rsidR="00F80DB1" w:rsidRDefault="00F80DB1" w:rsidP="00F80DB1">
            <w:pPr>
              <w:pStyle w:val="ListParagraph"/>
              <w:numPr>
                <w:ilvl w:val="0"/>
                <w:numId w:val="5"/>
              </w:numPr>
            </w:pPr>
            <w:r w:rsidRPr="00F80DB1">
              <w:t>Market research and property listings maintenance</w:t>
            </w:r>
          </w:p>
          <w:p w14:paraId="14D303E3" w14:textId="6F6AF053" w:rsidR="00F80DB1" w:rsidRPr="00F80DB1" w:rsidRDefault="00F80DB1" w:rsidP="00F80DB1">
            <w:pPr>
              <w:pStyle w:val="ListParagraph"/>
              <w:numPr>
                <w:ilvl w:val="0"/>
                <w:numId w:val="5"/>
              </w:numPr>
            </w:pPr>
            <w:r w:rsidRPr="00F80DB1">
              <w:t>Maintaining accurate records of transactions and client interactions</w:t>
            </w:r>
          </w:p>
          <w:p w14:paraId="7E48E51E" w14:textId="539D3247" w:rsidR="00F80DB1" w:rsidRPr="00F80DB1" w:rsidRDefault="00F80DB1" w:rsidP="00F80DB1">
            <w:pPr>
              <w:pStyle w:val="ListParagraph"/>
              <w:numPr>
                <w:ilvl w:val="0"/>
                <w:numId w:val="5"/>
              </w:numPr>
            </w:pPr>
            <w:r w:rsidRPr="00F80DB1">
              <w:t>Responding promptly to client inquiries and providing exceptional customer service</w:t>
            </w:r>
          </w:p>
          <w:p w14:paraId="278AC092" w14:textId="083F7306" w:rsidR="000B7188" w:rsidRDefault="00F80DB1" w:rsidP="00F80DB1">
            <w:pPr>
              <w:pStyle w:val="ListParagraph"/>
              <w:numPr>
                <w:ilvl w:val="0"/>
                <w:numId w:val="5"/>
              </w:numPr>
            </w:pPr>
            <w:r w:rsidRPr="00F80DB1">
              <w:t>Handling administrative duties, including filing, answering phones, and managing office supplies</w:t>
            </w:r>
          </w:p>
          <w:p w14:paraId="052C6B39" w14:textId="77777777" w:rsidR="00F80DB1" w:rsidRDefault="00F80DB1" w:rsidP="00F80DB1">
            <w:pPr>
              <w:pStyle w:val="ListParagraph"/>
            </w:pPr>
          </w:p>
          <w:p w14:paraId="6DACD4A1" w14:textId="77777777" w:rsidR="00D12ABC" w:rsidRDefault="00D12ABC" w:rsidP="00667329">
            <w:pPr>
              <w:pStyle w:val="Heading2"/>
            </w:pPr>
          </w:p>
          <w:p w14:paraId="4C2366AA" w14:textId="28E72DFA" w:rsidR="0040307C" w:rsidRDefault="0040307C" w:rsidP="0040307C">
            <w:pPr>
              <w:pStyle w:val="Heading2"/>
            </w:pPr>
            <w:r>
              <w:t>barist</w:t>
            </w:r>
            <w:r w:rsidR="00F80DB1">
              <w:t>a</w:t>
            </w:r>
            <w:r>
              <w:t>/ cashier, starbucks</w:t>
            </w:r>
            <w:r w:rsidR="00FB6F68">
              <w:t xml:space="preserve"> (toronto, canada)</w:t>
            </w:r>
          </w:p>
          <w:p w14:paraId="3F15506E" w14:textId="77777777" w:rsidR="000B7188" w:rsidRPr="000B7188" w:rsidRDefault="000B7188" w:rsidP="00F80DB1">
            <w:pPr>
              <w:pStyle w:val="ListParagraph"/>
              <w:numPr>
                <w:ilvl w:val="0"/>
                <w:numId w:val="5"/>
              </w:numPr>
            </w:pPr>
            <w:r w:rsidRPr="000B7188">
              <w:t>Handling customer inquiries, complaints, and special requests professionally</w:t>
            </w:r>
          </w:p>
          <w:p w14:paraId="2FBB5E9C" w14:textId="4229478F" w:rsidR="000B7188" w:rsidRDefault="000B7188" w:rsidP="00F80DB1">
            <w:pPr>
              <w:pStyle w:val="ListParagraph"/>
              <w:numPr>
                <w:ilvl w:val="0"/>
                <w:numId w:val="5"/>
              </w:numPr>
            </w:pPr>
            <w:r w:rsidRPr="000B7188">
              <w:t>Training new baristas on drink preparation, equipment usage, and customer service</w:t>
            </w:r>
          </w:p>
          <w:p w14:paraId="2C4FDE32" w14:textId="4D1D725B" w:rsidR="0040307C" w:rsidRDefault="000B7188" w:rsidP="00F80DB1">
            <w:pPr>
              <w:pStyle w:val="ListParagraph"/>
              <w:numPr>
                <w:ilvl w:val="0"/>
                <w:numId w:val="5"/>
              </w:numPr>
            </w:pPr>
            <w:r w:rsidRPr="000B7188">
              <w:t>Increasing sales by upselling premium coffee blends or promoting seasonal specials</w:t>
            </w:r>
          </w:p>
          <w:p w14:paraId="17AA9DCE" w14:textId="011A667B" w:rsidR="0040307C" w:rsidRPr="005579C9" w:rsidRDefault="0040307C" w:rsidP="0040307C">
            <w:pPr>
              <w:pStyle w:val="Heading2"/>
            </w:pPr>
          </w:p>
        </w:tc>
      </w:tr>
      <w:tr w:rsidR="00667329" w14:paraId="10CC8F67" w14:textId="77777777" w:rsidTr="00667329">
        <w:trPr>
          <w:trHeight w:val="783"/>
        </w:trPr>
        <w:tc>
          <w:tcPr>
            <w:tcW w:w="1260" w:type="dxa"/>
            <w:vMerge/>
          </w:tcPr>
          <w:p w14:paraId="21852612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C1240AE" w14:textId="4E01ABD5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33481945" w14:textId="3129DFB9" w:rsidR="00667329" w:rsidRDefault="00F80DB1" w:rsidP="009C2411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F03A2B" wp14:editId="6F3E7539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1321353</wp:posOffset>
                      </wp:positionV>
                      <wp:extent cx="143510" cy="143510"/>
                      <wp:effectExtent l="12700" t="12700" r="8890" b="8890"/>
                      <wp:wrapNone/>
                      <wp:docPr id="10" name="Oval 10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 cap="flat" cmpd="sng" algn="ctr">
                                <a:solidFill>
                                  <a:srgbClr val="BF1E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E7DBA5" id="Oval 10" o:spid="_x0000_s1026" alt="Decorative" style="position:absolute;margin-left:-6.2pt;margin-top:104.05pt;width:11.3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" fillcolor="#fffcfb" strokecolor="#bf1e00" strokeweight="2.25pt">
                      <v:stroke joinstyle="miter"/>
                      <v:path arrowok="t"/>
                      <o:lock v:ext="edit" aspectratio="t"/>
                    </v:oval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CAFCD7" wp14:editId="5F3099BD">
                      <wp:simplePos x="0" y="0"/>
                      <wp:positionH relativeFrom="column">
                        <wp:posOffset>-80728</wp:posOffset>
                      </wp:positionH>
                      <wp:positionV relativeFrom="paragraph">
                        <wp:posOffset>3403545</wp:posOffset>
                      </wp:positionV>
                      <wp:extent cx="143510" cy="143510"/>
                      <wp:effectExtent l="12700" t="12700" r="8890" b="8890"/>
                      <wp:wrapNone/>
                      <wp:docPr id="9" name="Oval 9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 cap="flat" cmpd="sng" algn="ctr">
                                <a:solidFill>
                                  <a:srgbClr val="BF1E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5DF09C" id="Oval 9" o:spid="_x0000_s1026" alt="Decorative" style="position:absolute;margin-left:-6.35pt;margin-top:268pt;width:11.3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" fillcolor="#fffcfb" strokecolor="#bf1e00" strokeweight="2.25pt">
                      <v:stroke joinstyle="miter"/>
                      <v:path arrowok="t"/>
                      <o:lock v:ext="edit" aspectratio="t"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6FFE3F89" w14:textId="7AFEAB00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07D851F3" w14:textId="77777777" w:rsidR="00667329" w:rsidRPr="005579C9" w:rsidRDefault="00667329" w:rsidP="00EA62A2">
            <w:pPr>
              <w:pStyle w:val="Heading2"/>
            </w:pPr>
          </w:p>
        </w:tc>
      </w:tr>
      <w:tr w:rsidR="00AD0D32" w:rsidRPr="00AD0D32" w14:paraId="08EAA0A2" w14:textId="77777777" w:rsidTr="00AD0D32">
        <w:trPr>
          <w:trHeight w:val="720"/>
        </w:trPr>
        <w:tc>
          <w:tcPr>
            <w:tcW w:w="10080" w:type="dxa"/>
            <w:gridSpan w:val="8"/>
          </w:tcPr>
          <w:p w14:paraId="12A617C5" w14:textId="4D401C31" w:rsidR="00AD0D32" w:rsidRPr="00AD0D32" w:rsidRDefault="00AD0D32" w:rsidP="00AD0D32"/>
        </w:tc>
      </w:tr>
      <w:tr w:rsidR="00667329" w14:paraId="0EB96625" w14:textId="77777777" w:rsidTr="00AD0D32">
        <w:trPr>
          <w:trHeight w:val="907"/>
        </w:trPr>
        <w:tc>
          <w:tcPr>
            <w:tcW w:w="10080" w:type="dxa"/>
            <w:gridSpan w:val="8"/>
          </w:tcPr>
          <w:p w14:paraId="2C2125F1" w14:textId="203644B2" w:rsidR="00667329" w:rsidRPr="00667329" w:rsidRDefault="00D41479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4DD31C63BA9A1F4E94A4F7E8491BFA55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43914595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799059E0" w14:textId="4A37478B" w:rsidR="00313CEB" w:rsidRDefault="00FB6F68" w:rsidP="00DE759B">
            <w:pPr>
              <w:pStyle w:val="Heading3"/>
            </w:pPr>
            <w:r>
              <w:t>2022-2024</w:t>
            </w:r>
          </w:p>
        </w:tc>
        <w:tc>
          <w:tcPr>
            <w:tcW w:w="540" w:type="dxa"/>
            <w:gridSpan w:val="2"/>
          </w:tcPr>
          <w:p w14:paraId="31D4EEAC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8B0DAC2" wp14:editId="03C4EC44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ADA292D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&#13;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0D4FF8B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165C6724" w14:textId="06DFCBCD" w:rsidR="00313CEB" w:rsidRPr="004823C2" w:rsidRDefault="00FB6F68" w:rsidP="00667329">
            <w:pPr>
              <w:pStyle w:val="Heading2"/>
            </w:pPr>
            <w:r>
              <w:t>software engeneering technology, centennial college</w:t>
            </w:r>
          </w:p>
          <w:p w14:paraId="43F7A2FB" w14:textId="4BFFF6ED" w:rsidR="00FB6F68" w:rsidRDefault="00FB6F68" w:rsidP="00FB6F68">
            <w:r w:rsidRPr="00FB6F68">
              <w:t xml:space="preserve">Currently enrolled in </w:t>
            </w:r>
            <w:r>
              <w:t xml:space="preserve">Centennial </w:t>
            </w:r>
            <w:r w:rsidRPr="00FB6F68">
              <w:t>College pursuing a</w:t>
            </w:r>
            <w:r w:rsidR="00F76D5C">
              <w:t>n</w:t>
            </w:r>
            <w:r w:rsidRPr="00FB6F68">
              <w:t xml:space="preserve"> </w:t>
            </w:r>
            <w:r>
              <w:t>advanced diploma</w:t>
            </w:r>
            <w:r w:rsidRPr="00FB6F68">
              <w:t xml:space="preserve"> degree in Software Engineering Technology, I have been exposed to a comprehensive curriculum that covers programming languages, software development methodologies, and hands-on project experiences</w:t>
            </w:r>
            <w:r w:rsidR="00F76D5C">
              <w:t>.</w:t>
            </w:r>
          </w:p>
          <w:p w14:paraId="48C89C95" w14:textId="532BE668" w:rsidR="00F76D5C" w:rsidRDefault="00F76D5C" w:rsidP="00FB6F68"/>
          <w:p w14:paraId="5632FB4C" w14:textId="77777777" w:rsidR="00F76D5C" w:rsidRPr="00FB6F68" w:rsidRDefault="00F76D5C" w:rsidP="00FB6F68"/>
          <w:p w14:paraId="71ED9C47" w14:textId="27697F47" w:rsidR="00313CEB" w:rsidRPr="005579C9" w:rsidRDefault="00457AA3" w:rsidP="00FB6F68">
            <w:r>
              <w:t xml:space="preserve"> </w:t>
            </w:r>
          </w:p>
        </w:tc>
      </w:tr>
      <w:tr w:rsidR="00313CEB" w14:paraId="33801C92" w14:textId="77777777" w:rsidTr="00667329">
        <w:trPr>
          <w:trHeight w:val="783"/>
        </w:trPr>
        <w:tc>
          <w:tcPr>
            <w:tcW w:w="1260" w:type="dxa"/>
            <w:vMerge/>
          </w:tcPr>
          <w:p w14:paraId="37272D49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75012049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7407765" w14:textId="77777777" w:rsidR="00313CEB" w:rsidRDefault="00313CEB" w:rsidP="009C2411"/>
        </w:tc>
        <w:tc>
          <w:tcPr>
            <w:tcW w:w="180" w:type="dxa"/>
          </w:tcPr>
          <w:p w14:paraId="0F3146AB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7070D3F4" w14:textId="77777777" w:rsidR="00313CEB" w:rsidRPr="005579C9" w:rsidRDefault="00313CEB" w:rsidP="00DE759B"/>
        </w:tc>
      </w:tr>
      <w:tr w:rsidR="00AD0D32" w:rsidRPr="00AD0D32" w14:paraId="228719FD" w14:textId="77777777" w:rsidTr="00AD0D32">
        <w:trPr>
          <w:trHeight w:val="432"/>
        </w:trPr>
        <w:tc>
          <w:tcPr>
            <w:tcW w:w="10080" w:type="dxa"/>
            <w:gridSpan w:val="8"/>
          </w:tcPr>
          <w:p w14:paraId="084D8F82" w14:textId="77777777" w:rsidR="00AD0D32" w:rsidRPr="00AD0D32" w:rsidRDefault="00AD0D32" w:rsidP="00AD0D32"/>
        </w:tc>
      </w:tr>
      <w:tr w:rsidR="006307EA" w14:paraId="74FF97A5" w14:textId="77777777" w:rsidTr="00AD0D32">
        <w:trPr>
          <w:trHeight w:val="907"/>
        </w:trPr>
        <w:tc>
          <w:tcPr>
            <w:tcW w:w="5040" w:type="dxa"/>
            <w:gridSpan w:val="6"/>
          </w:tcPr>
          <w:p w14:paraId="33FCB562" w14:textId="77777777" w:rsidR="006307EA" w:rsidRPr="005579C9" w:rsidRDefault="00D41479" w:rsidP="00AD0D32">
            <w:pPr>
              <w:pStyle w:val="Heading1"/>
            </w:pPr>
            <w:sdt>
              <w:sdtPr>
                <w:id w:val="-1392877668"/>
                <w:placeholder>
                  <w:docPart w:val="031F81E83A59A540B28467978AD971EE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00C74C78" w14:textId="77777777" w:rsidR="006307EA" w:rsidRPr="005579C9" w:rsidRDefault="006307EA" w:rsidP="00AD0D32"/>
        </w:tc>
        <w:tc>
          <w:tcPr>
            <w:tcW w:w="4770" w:type="dxa"/>
          </w:tcPr>
          <w:p w14:paraId="78CD3F3A" w14:textId="0F43FCD3" w:rsidR="006307EA" w:rsidRPr="005579C9" w:rsidRDefault="009E47B0" w:rsidP="00AD0D32">
            <w:pPr>
              <w:pStyle w:val="Heading1"/>
            </w:pPr>
            <w:r>
              <w:t xml:space="preserve"> </w:t>
            </w:r>
          </w:p>
        </w:tc>
      </w:tr>
      <w:tr w:rsidR="006307EA" w14:paraId="2F4C3162" w14:textId="77777777" w:rsidTr="00D15028">
        <w:trPr>
          <w:trHeight w:val="8955"/>
        </w:trPr>
        <w:tc>
          <w:tcPr>
            <w:tcW w:w="5040" w:type="dxa"/>
            <w:gridSpan w:val="6"/>
          </w:tcPr>
          <w:p w14:paraId="2F506F36" w14:textId="77777777" w:rsidR="00D15028" w:rsidRDefault="00D15028" w:rsidP="00D15028">
            <w:pPr>
              <w:pStyle w:val="ListBullet"/>
            </w:pPr>
            <w:r w:rsidRPr="00D15028">
              <w:t>Efficiently communicate:</w:t>
            </w:r>
            <w:r w:rsidRPr="00F76D5C">
              <w:br/>
              <w:t>capability to communicate clearly and compassionate with customers, ensuring their needs are understood and addressed.</w:t>
            </w:r>
          </w:p>
          <w:p w14:paraId="7E47A1E6" w14:textId="77777777" w:rsidR="00D15028" w:rsidRDefault="00D15028" w:rsidP="00D15028">
            <w:pPr>
              <w:pStyle w:val="ListBullet"/>
            </w:pPr>
            <w:r w:rsidRPr="00D15028">
              <w:t>Problem solving:</w:t>
            </w:r>
            <w:r w:rsidRPr="00F76D5C">
              <w:br/>
              <w:t>Can quickly assess customer concerns and deliver timely solutions, enhance overall customer satisfaction.</w:t>
            </w:r>
          </w:p>
          <w:p w14:paraId="182AD10A" w14:textId="77777777" w:rsidR="00D15028" w:rsidRDefault="00D15028" w:rsidP="00D15028">
            <w:pPr>
              <w:pStyle w:val="ListBullet"/>
            </w:pPr>
            <w:r w:rsidRPr="00D15028">
              <w:t>Conflict resolution:</w:t>
            </w:r>
            <w:r w:rsidRPr="00F76D5C">
              <w:br/>
              <w:t>Skilled in direction difficult situations skillfully and professionally, turning challenges into positive experiences.</w:t>
            </w:r>
          </w:p>
          <w:p w14:paraId="0C6978D3" w14:textId="663A8DBC" w:rsidR="006307EA" w:rsidRDefault="00D15028" w:rsidP="00D15028">
            <w:pPr>
              <w:pStyle w:val="ListBullet"/>
            </w:pPr>
            <w:r w:rsidRPr="00D15028">
              <w:t>Multitasking ability:</w:t>
            </w:r>
            <w:r w:rsidRPr="00F76D5C">
              <w:br/>
              <w:t>Successfully address multiple tasks and priorities in a fast-paced environment that assure efficient operations.</w:t>
            </w:r>
          </w:p>
          <w:p w14:paraId="6A0347A3" w14:textId="77777777" w:rsidR="00D15028" w:rsidRDefault="00D15028" w:rsidP="00D15028">
            <w:pPr>
              <w:pStyle w:val="ListBullet"/>
            </w:pPr>
            <w:r w:rsidRPr="00F76D5C">
              <w:t>Time management:</w:t>
            </w:r>
            <w:r w:rsidRPr="00F76D5C">
              <w:br/>
              <w:t>Use strong organizational skills to prioritize tasks, meet deadlines, and maintain high levels of productivity.</w:t>
            </w:r>
          </w:p>
          <w:p w14:paraId="5335C099" w14:textId="77777777" w:rsidR="00D15028" w:rsidRDefault="00D15028" w:rsidP="00D15028">
            <w:pPr>
              <w:pStyle w:val="ListBullet"/>
            </w:pPr>
            <w:r w:rsidRPr="00D15028">
              <w:t>Adaptability:</w:t>
            </w:r>
            <w:r w:rsidRPr="00F76D5C">
              <w:br/>
              <w:t>adjust rapidly to changing customer needs and business requirements, maintaining a flexible and customer-centric approach.</w:t>
            </w:r>
          </w:p>
          <w:p w14:paraId="49D90A91" w14:textId="4C0D9746" w:rsidR="006307EA" w:rsidRPr="005579C9" w:rsidRDefault="006307EA" w:rsidP="009E47B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70" w:type="dxa"/>
          </w:tcPr>
          <w:p w14:paraId="267743A1" w14:textId="77777777" w:rsidR="006307EA" w:rsidRPr="006E1507" w:rsidRDefault="006307EA" w:rsidP="00DE759B"/>
        </w:tc>
        <w:tc>
          <w:tcPr>
            <w:tcW w:w="4770" w:type="dxa"/>
          </w:tcPr>
          <w:p w14:paraId="6674E5DD" w14:textId="69F44532" w:rsidR="009E47B0" w:rsidRDefault="009E47B0" w:rsidP="009E47B0">
            <w:pPr>
              <w:pStyle w:val="ListBullet"/>
            </w:pPr>
            <w:r w:rsidRPr="00D15028">
              <w:t>Team cooperation:</w:t>
            </w:r>
            <w:r w:rsidRPr="00F76D5C">
              <w:br/>
              <w:t>Collaborate effectively with cross-functional teams, sharing insights and feedback to enrich the customer experience.</w:t>
            </w:r>
          </w:p>
          <w:p w14:paraId="7DF086D8" w14:textId="77777777" w:rsidR="009E47B0" w:rsidRPr="00F76D5C" w:rsidRDefault="009E47B0" w:rsidP="009E47B0">
            <w:pPr>
              <w:pStyle w:val="ListBullet"/>
            </w:pPr>
            <w:r w:rsidRPr="00D15028">
              <w:t>Attention to detail:</w:t>
            </w:r>
            <w:r w:rsidRPr="00F76D5C">
              <w:br/>
              <w:t xml:space="preserve">considerate record customer information, ensure accuracy, and empower transparent tracking and settlement. These skills are cultivated through my experience in </w:t>
            </w:r>
            <w:proofErr w:type="spellStart"/>
            <w:r>
              <w:t>Atra</w:t>
            </w:r>
            <w:proofErr w:type="spellEnd"/>
            <w:r>
              <w:t xml:space="preserve"> real estate company</w:t>
            </w:r>
            <w:r w:rsidRPr="00F76D5C">
              <w:t>, where I consistently provide customer service. special goods while taking on many responsibilities. I believe that my customer-centric mindset and ability to handle diverse tasks make me a valuable asset to any team.  </w:t>
            </w:r>
          </w:p>
          <w:p w14:paraId="5B0F8866" w14:textId="77777777" w:rsidR="009E47B0" w:rsidRDefault="009E47B0" w:rsidP="009E47B0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486A40FE" w14:textId="4F5E0F11" w:rsidR="006307EA" w:rsidRPr="005579C9" w:rsidRDefault="006307EA" w:rsidP="00DE759B"/>
        </w:tc>
      </w:tr>
    </w:tbl>
    <w:p w14:paraId="692008B8" w14:textId="77777777" w:rsidR="00F76D5C" w:rsidRPr="00F76D5C" w:rsidRDefault="00F76D5C" w:rsidP="00F76D5C"/>
    <w:sectPr w:rsidR="00F76D5C" w:rsidRPr="00F76D5C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59A3" w14:textId="77777777" w:rsidR="00D41479" w:rsidRDefault="00D41479" w:rsidP="003D42E9">
      <w:r>
        <w:separator/>
      </w:r>
    </w:p>
  </w:endnote>
  <w:endnote w:type="continuationSeparator" w:id="0">
    <w:p w14:paraId="4D7AEAAC" w14:textId="77777777" w:rsidR="00D41479" w:rsidRDefault="00D41479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BB5B" w14:textId="77777777" w:rsidR="00D41479" w:rsidRDefault="00D41479" w:rsidP="003D42E9">
      <w:r>
        <w:separator/>
      </w:r>
    </w:p>
  </w:footnote>
  <w:footnote w:type="continuationSeparator" w:id="0">
    <w:p w14:paraId="5A1019A1" w14:textId="77777777" w:rsidR="00D41479" w:rsidRDefault="00D41479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C69"/>
    <w:multiLevelType w:val="hybridMultilevel"/>
    <w:tmpl w:val="A560EB82"/>
    <w:lvl w:ilvl="0" w:tplc="58A4EDE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05ED"/>
    <w:multiLevelType w:val="multilevel"/>
    <w:tmpl w:val="EB2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975DC"/>
    <w:multiLevelType w:val="hybridMultilevel"/>
    <w:tmpl w:val="78B2D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A12A74"/>
    <w:multiLevelType w:val="multilevel"/>
    <w:tmpl w:val="D396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CF51707"/>
    <w:multiLevelType w:val="hybridMultilevel"/>
    <w:tmpl w:val="4754F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70627"/>
    <w:multiLevelType w:val="hybridMultilevel"/>
    <w:tmpl w:val="577C9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67519"/>
    <w:multiLevelType w:val="hybridMultilevel"/>
    <w:tmpl w:val="02782498"/>
    <w:lvl w:ilvl="0" w:tplc="58A4EDE0"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982F91"/>
    <w:multiLevelType w:val="multilevel"/>
    <w:tmpl w:val="393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EB1C45"/>
    <w:multiLevelType w:val="hybridMultilevel"/>
    <w:tmpl w:val="56AC7D98"/>
    <w:lvl w:ilvl="0" w:tplc="58A4EDE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4147A"/>
    <w:multiLevelType w:val="multilevel"/>
    <w:tmpl w:val="6DDE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1B3CC7"/>
    <w:multiLevelType w:val="multilevel"/>
    <w:tmpl w:val="A3B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724AF6"/>
    <w:multiLevelType w:val="hybridMultilevel"/>
    <w:tmpl w:val="004E0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16E7A"/>
    <w:multiLevelType w:val="multilevel"/>
    <w:tmpl w:val="23A6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872B7E"/>
    <w:multiLevelType w:val="multilevel"/>
    <w:tmpl w:val="9E00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724EB2"/>
    <w:multiLevelType w:val="hybridMultilevel"/>
    <w:tmpl w:val="9E70B8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460B8"/>
    <w:multiLevelType w:val="hybridMultilevel"/>
    <w:tmpl w:val="87DC7506"/>
    <w:lvl w:ilvl="0" w:tplc="58A4EDE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2"/>
  </w:num>
  <w:num w:numId="5">
    <w:abstractNumId w:val="7"/>
  </w:num>
  <w:num w:numId="6">
    <w:abstractNumId w:val="16"/>
  </w:num>
  <w:num w:numId="7">
    <w:abstractNumId w:val="14"/>
  </w:num>
  <w:num w:numId="8">
    <w:abstractNumId w:val="9"/>
  </w:num>
  <w:num w:numId="9">
    <w:abstractNumId w:val="11"/>
  </w:num>
  <w:num w:numId="10">
    <w:abstractNumId w:val="13"/>
  </w:num>
  <w:num w:numId="11">
    <w:abstractNumId w:val="3"/>
  </w:num>
  <w:num w:numId="12">
    <w:abstractNumId w:val="1"/>
  </w:num>
  <w:num w:numId="13">
    <w:abstractNumId w:val="5"/>
  </w:num>
  <w:num w:numId="14">
    <w:abstractNumId w:val="10"/>
  </w:num>
  <w:num w:numId="15">
    <w:abstractNumId w:val="17"/>
  </w:num>
  <w:num w:numId="16">
    <w:abstractNumId w:val="0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7C"/>
    <w:rsid w:val="000761F2"/>
    <w:rsid w:val="000B7188"/>
    <w:rsid w:val="000D60A5"/>
    <w:rsid w:val="000E055C"/>
    <w:rsid w:val="00180710"/>
    <w:rsid w:val="0019254A"/>
    <w:rsid w:val="001A07E0"/>
    <w:rsid w:val="001D5578"/>
    <w:rsid w:val="001D7755"/>
    <w:rsid w:val="002011F5"/>
    <w:rsid w:val="002304ED"/>
    <w:rsid w:val="00231540"/>
    <w:rsid w:val="002370D3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0307C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694881"/>
    <w:rsid w:val="00713365"/>
    <w:rsid w:val="00724932"/>
    <w:rsid w:val="00744959"/>
    <w:rsid w:val="007B1C7C"/>
    <w:rsid w:val="007B67D3"/>
    <w:rsid w:val="008038BB"/>
    <w:rsid w:val="008543EA"/>
    <w:rsid w:val="00865306"/>
    <w:rsid w:val="008E42E7"/>
    <w:rsid w:val="008F52BA"/>
    <w:rsid w:val="009048D2"/>
    <w:rsid w:val="00960AE6"/>
    <w:rsid w:val="00983BE7"/>
    <w:rsid w:val="009C2411"/>
    <w:rsid w:val="009E47B0"/>
    <w:rsid w:val="00A457B0"/>
    <w:rsid w:val="00A6401B"/>
    <w:rsid w:val="00A9448F"/>
    <w:rsid w:val="00AB5A73"/>
    <w:rsid w:val="00AD0D32"/>
    <w:rsid w:val="00B067CD"/>
    <w:rsid w:val="00B70A77"/>
    <w:rsid w:val="00B758ED"/>
    <w:rsid w:val="00BA6B97"/>
    <w:rsid w:val="00C832BD"/>
    <w:rsid w:val="00D12ABC"/>
    <w:rsid w:val="00D15028"/>
    <w:rsid w:val="00D41479"/>
    <w:rsid w:val="00D51E18"/>
    <w:rsid w:val="00D7168E"/>
    <w:rsid w:val="00DE759B"/>
    <w:rsid w:val="00E0696E"/>
    <w:rsid w:val="00EA62A2"/>
    <w:rsid w:val="00EB6FE0"/>
    <w:rsid w:val="00EC5D87"/>
    <w:rsid w:val="00EE4AD0"/>
    <w:rsid w:val="00F60EE2"/>
    <w:rsid w:val="00F76D5C"/>
    <w:rsid w:val="00F80DB1"/>
    <w:rsid w:val="00F85A56"/>
    <w:rsid w:val="00F96D85"/>
    <w:rsid w:val="00FA4408"/>
    <w:rsid w:val="00FB0432"/>
    <w:rsid w:val="00FB6F68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F7B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paragraph" w:styleId="ListParagraph">
    <w:name w:val="List Paragraph"/>
    <w:basedOn w:val="Normal"/>
    <w:uiPriority w:val="34"/>
    <w:semiHidden/>
    <w:rsid w:val="000B7188"/>
    <w:pPr>
      <w:ind w:left="720"/>
      <w:contextualSpacing/>
    </w:pPr>
  </w:style>
  <w:style w:type="character" w:customStyle="1" w:styleId="sw">
    <w:name w:val="sw"/>
    <w:basedOn w:val="DefaultParagraphFont"/>
    <w:rsid w:val="00F7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temehroohimaleki/Library/Containers/com.microsoft.Word/Data/Library/Application%20Support/Microsoft/Office/16.0/DTS/Search/%7b3AD3B87F-0592-CB48-BAC5-53925B3469BA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4D7479315FF848BEDA92AA66201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7FF3E-F4DD-8B4C-81C8-B1284D3662D7}"/>
      </w:docPartPr>
      <w:docPartBody>
        <w:p w:rsidR="00000000" w:rsidRDefault="00886132">
          <w:pPr>
            <w:pStyle w:val="5D4D7479315FF848BEDA92AA66201580"/>
          </w:pPr>
          <w:r w:rsidRPr="00CF1A49">
            <w:t>Experience</w:t>
          </w:r>
        </w:p>
      </w:docPartBody>
    </w:docPart>
    <w:docPart>
      <w:docPartPr>
        <w:name w:val="2ADBA9821310714E950D05F0FFE48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27D05-485D-494F-8CD8-30AAED7F2D02}"/>
      </w:docPartPr>
      <w:docPartBody>
        <w:p w:rsidR="00000000" w:rsidRDefault="00886132">
          <w:pPr>
            <w:pStyle w:val="2ADBA9821310714E950D05F0FFE48102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4DD31C63BA9A1F4E94A4F7E8491BF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ED09-AFA6-7348-B35D-019C957FC1B6}"/>
      </w:docPartPr>
      <w:docPartBody>
        <w:p w:rsidR="00000000" w:rsidRDefault="00886132">
          <w:pPr>
            <w:pStyle w:val="4DD31C63BA9A1F4E94A4F7E8491BFA55"/>
          </w:pPr>
          <w:r w:rsidRPr="00CF1A49">
            <w:t>Education</w:t>
          </w:r>
        </w:p>
      </w:docPartBody>
    </w:docPart>
    <w:docPart>
      <w:docPartPr>
        <w:name w:val="031F81E83A59A540B28467978AD97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7BB84-BBB2-0B4D-B574-587C22765A83}"/>
      </w:docPartPr>
      <w:docPartBody>
        <w:p w:rsidR="00000000" w:rsidRDefault="00886132">
          <w:pPr>
            <w:pStyle w:val="031F81E83A59A540B28467978AD971E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53"/>
    <w:rsid w:val="00886132"/>
    <w:rsid w:val="00DA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7B606002694041A0B0C1E058C1FFBF">
    <w:name w:val="D47B606002694041A0B0C1E058C1FFBF"/>
  </w:style>
  <w:style w:type="paragraph" w:customStyle="1" w:styleId="5EEB9CFE25D78841899B1EBED6B9F0A3">
    <w:name w:val="5EEB9CFE25D78841899B1EBED6B9F0A3"/>
  </w:style>
  <w:style w:type="paragraph" w:customStyle="1" w:styleId="520B15602514D64F82479F8E17DC9DD8">
    <w:name w:val="520B15602514D64F82479F8E17DC9DD8"/>
  </w:style>
  <w:style w:type="paragraph" w:customStyle="1" w:styleId="D39EE9CADACAA344A0F197E8A85C3488">
    <w:name w:val="D39EE9CADACAA344A0F197E8A85C3488"/>
  </w:style>
  <w:style w:type="paragraph" w:customStyle="1" w:styleId="2D6CFF897A9FCA40B5047C568ECC29CB">
    <w:name w:val="2D6CFF897A9FCA40B5047C568ECC29CB"/>
  </w:style>
  <w:style w:type="paragraph" w:customStyle="1" w:styleId="8FCA6738C85A76429858BA95387825F7">
    <w:name w:val="8FCA6738C85A76429858BA95387825F7"/>
  </w:style>
  <w:style w:type="paragraph" w:customStyle="1" w:styleId="5D4D7479315FF848BEDA92AA66201580">
    <w:name w:val="5D4D7479315FF848BEDA92AA66201580"/>
  </w:style>
  <w:style w:type="paragraph" w:customStyle="1" w:styleId="731E1AFC57EC564A8B9FC916EEA89677">
    <w:name w:val="731E1AFC57EC564A8B9FC916EEA89677"/>
  </w:style>
  <w:style w:type="paragraph" w:customStyle="1" w:styleId="751E3394579FAE4EB0DA41E678B9DB56">
    <w:name w:val="751E3394579FAE4EB0DA41E678B9DB56"/>
  </w:style>
  <w:style w:type="paragraph" w:customStyle="1" w:styleId="3A6339261C249A4DA64EC7CEC9A357B6">
    <w:name w:val="3A6339261C249A4DA64EC7CEC9A357B6"/>
  </w:style>
  <w:style w:type="paragraph" w:customStyle="1" w:styleId="2ADBA9821310714E950D05F0FFE48102">
    <w:name w:val="2ADBA9821310714E950D05F0FFE48102"/>
  </w:style>
  <w:style w:type="paragraph" w:customStyle="1" w:styleId="6293A391391F934DB18C6B32A7956AC7">
    <w:name w:val="6293A391391F934DB18C6B32A7956AC7"/>
  </w:style>
  <w:style w:type="paragraph" w:customStyle="1" w:styleId="15494890B6CFFC408CE6426F38DE1C3C">
    <w:name w:val="15494890B6CFFC408CE6426F38DE1C3C"/>
  </w:style>
  <w:style w:type="paragraph" w:customStyle="1" w:styleId="4DD31C63BA9A1F4E94A4F7E8491BFA55">
    <w:name w:val="4DD31C63BA9A1F4E94A4F7E8491BFA55"/>
  </w:style>
  <w:style w:type="paragraph" w:customStyle="1" w:styleId="7312E33B7821B140BD4E2DDCDF9FC1B5">
    <w:name w:val="7312E33B7821B140BD4E2DDCDF9FC1B5"/>
  </w:style>
  <w:style w:type="paragraph" w:customStyle="1" w:styleId="5E0C015BF5628344B5C339731276CC6E">
    <w:name w:val="5E0C015BF5628344B5C339731276CC6E"/>
  </w:style>
  <w:style w:type="paragraph" w:customStyle="1" w:styleId="5BE26F531BB0244FB26895EF463978D4">
    <w:name w:val="5BE26F531BB0244FB26895EF463978D4"/>
  </w:style>
  <w:style w:type="paragraph" w:customStyle="1" w:styleId="5A6CAC6A456F874580C3A1730EF79A6E">
    <w:name w:val="5A6CAC6A456F874580C3A1730EF79A6E"/>
  </w:style>
  <w:style w:type="paragraph" w:customStyle="1" w:styleId="BD33341F40C33145B3A5F196B23917CE">
    <w:name w:val="BD33341F40C33145B3A5F196B23917CE"/>
  </w:style>
  <w:style w:type="paragraph" w:customStyle="1" w:styleId="2F46E135F88FAB428C897DFCF8E13FD7">
    <w:name w:val="2F46E135F88FAB428C897DFCF8E13FD7"/>
  </w:style>
  <w:style w:type="paragraph" w:customStyle="1" w:styleId="031F81E83A59A540B28467978AD971EE">
    <w:name w:val="031F81E83A59A540B28467978AD971EE"/>
  </w:style>
  <w:style w:type="paragraph" w:customStyle="1" w:styleId="CF82CE0818FFE645AAD423F521A25DA1">
    <w:name w:val="CF82CE0818FFE645AAD423F521A25DA1"/>
  </w:style>
  <w:style w:type="paragraph" w:customStyle="1" w:styleId="265EDB72980D8241A2422EDDDB23FE8C">
    <w:name w:val="265EDB72980D8241A2422EDDDB23FE8C"/>
  </w:style>
  <w:style w:type="paragraph" w:customStyle="1" w:styleId="FA7E47F03123B349B28CEABE9523BA9B">
    <w:name w:val="FA7E47F03123B349B28CEABE9523BA9B"/>
  </w:style>
  <w:style w:type="paragraph" w:customStyle="1" w:styleId="F2D0B29D48885345AB155274EAEDBFC1">
    <w:name w:val="F2D0B29D48885345AB155274EAEDBFC1"/>
  </w:style>
  <w:style w:type="paragraph" w:customStyle="1" w:styleId="A895A045A62D5143A5609EFA7743A206">
    <w:name w:val="A895A045A62D5143A5609EFA7743A206"/>
  </w:style>
  <w:style w:type="paragraph" w:customStyle="1" w:styleId="FA600192557ED84BA2963CF6D46B1A29">
    <w:name w:val="FA600192557ED84BA2963CF6D46B1A29"/>
  </w:style>
  <w:style w:type="paragraph" w:customStyle="1" w:styleId="337C1721C335A04598B81D2326442541">
    <w:name w:val="337C1721C335A04598B81D2326442541"/>
    <w:rsid w:val="00DA7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2023-08-05T18:46:00Z</dcterms:created>
  <dcterms:modified xsi:type="dcterms:W3CDTF">2023-08-11T18:32:00Z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